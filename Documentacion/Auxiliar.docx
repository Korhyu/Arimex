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BD" w:rsidRDefault="00BB0147">
      <w:r>
        <w:rPr>
          <w:noProof/>
          <w:lang w:eastAsia="es-ES"/>
        </w:rPr>
        <w:drawing>
          <wp:inline distT="0" distB="0" distL="0" distR="0">
            <wp:extent cx="6902577" cy="4403402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2577" cy="44034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40CBD" w:rsidRDefault="00BB014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3954779</wp:posOffset>
                </wp:positionH>
                <wp:positionV relativeFrom="paragraph">
                  <wp:posOffset>613406</wp:posOffset>
                </wp:positionV>
                <wp:extent cx="1123953" cy="466728"/>
                <wp:effectExtent l="0" t="0" r="19047" b="28572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3" cy="466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40CBD" w:rsidRDefault="00BB0147">
                            <w:r>
                              <w:t>¿Por qué se da esta oscilación?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1.4pt;margin-top:48.3pt;width:88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" strokeweight=".26467mm">
                <v:textbox>
                  <w:txbxContent>
                    <w:p w:rsidR="00840CBD" w:rsidRDefault="00BB0147">
                      <w:r>
                        <w:t>¿Por qué se da esta oscilación?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6856491" cy="4372624"/>
            <wp:effectExtent l="0" t="0" r="1509" b="8876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491" cy="43726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CBD" w:rsidSect="00A825F3">
      <w:pgSz w:w="11906" w:h="16838"/>
      <w:pgMar w:top="284" w:right="424" w:bottom="141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147" w:rsidRDefault="00BB0147">
      <w:pPr>
        <w:spacing w:after="0" w:line="240" w:lineRule="auto"/>
      </w:pPr>
      <w:r>
        <w:separator/>
      </w:r>
    </w:p>
  </w:endnote>
  <w:endnote w:type="continuationSeparator" w:id="0">
    <w:p w:rsidR="00BB0147" w:rsidRDefault="00BB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147" w:rsidRDefault="00BB014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B0147" w:rsidRDefault="00BB0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40CBD"/>
    <w:rsid w:val="001D77D0"/>
    <w:rsid w:val="00840CBD"/>
    <w:rsid w:val="00A825F3"/>
    <w:rsid w:val="00BB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CA3D02-B848-431D-BC6F-D5D4E638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Tantera</dc:creator>
  <dc:description/>
  <cp:lastModifiedBy>Jose Tantera</cp:lastModifiedBy>
  <cp:revision>3</cp:revision>
  <dcterms:created xsi:type="dcterms:W3CDTF">2021-05-06T12:54:00Z</dcterms:created>
  <dcterms:modified xsi:type="dcterms:W3CDTF">2021-05-06T12:54:00Z</dcterms:modified>
</cp:coreProperties>
</file>